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4A7542" w:rsidRPr="0048090B" w14:paraId="1F6977D3" w14:textId="77777777" w:rsidTr="004045E2">
        <w:trPr>
          <w:trHeight w:val="12869"/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4A7542" w:rsidRPr="001A590C" w14:paraId="3A203954" w14:textId="77777777" w:rsidTr="0054665A">
              <w:trPr>
                <w:trHeight w:hRule="exact" w:val="232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25AAD14B" w14:textId="77777777" w:rsidR="001A590C" w:rsidRPr="00C33B3C" w:rsidRDefault="001A590C" w:rsidP="001A590C">
                  <w:pPr>
                    <w:pStyle w:val="Heading1"/>
                  </w:pPr>
                  <w:r>
                    <w:t>Образование</w:t>
                  </w:r>
                  <w:r w:rsidRPr="00C33B3C">
                    <w:t xml:space="preserve"> </w:t>
                  </w:r>
                </w:p>
                <w:p w14:paraId="252BF2B4" w14:textId="334EFE62" w:rsidR="001A590C" w:rsidRPr="00CC765C" w:rsidRDefault="001A590C" w:rsidP="001A590C">
                  <w:pPr>
                    <w:pStyle w:val="Heading2"/>
                  </w:pPr>
                  <w:r>
                    <w:t>Студент</w:t>
                  </w:r>
                  <w:r w:rsidRPr="00C33B3C">
                    <w:rPr>
                      <w:lang w:bidi="ru-RU"/>
                    </w:rPr>
                    <w:t xml:space="preserve"> | </w:t>
                  </w:r>
                  <w:r w:rsidRPr="00C33B3C">
                    <w:t>2021</w:t>
                  </w:r>
                  <w:r w:rsidRPr="00C33B3C">
                    <w:rPr>
                      <w:lang w:bidi="ru-RU"/>
                    </w:rPr>
                    <w:t xml:space="preserve"> |</w:t>
                  </w:r>
                  <w:r>
                    <w:rPr>
                      <w:lang w:bidi="ru-RU"/>
                    </w:rPr>
                    <w:t>БГУИР</w:t>
                  </w:r>
                  <w:r w:rsidRPr="00C33B3C">
                    <w:rPr>
                      <w:lang w:bidi="ru-RU"/>
                    </w:rPr>
                    <w:t xml:space="preserve"> </w:t>
                  </w:r>
                  <w:r w:rsidR="00CC765C" w:rsidRPr="00CC765C">
                    <w:rPr>
                      <w:lang w:bidi="ru-RU"/>
                    </w:rPr>
                    <w:t>|</w:t>
                  </w:r>
                  <w:r w:rsidR="00CC765C">
                    <w:rPr>
                      <w:lang w:bidi="ru-RU"/>
                    </w:rPr>
                    <w:t>Бюджет</w:t>
                  </w:r>
                </w:p>
                <w:p w14:paraId="220AAFAB" w14:textId="77777777" w:rsidR="001A590C" w:rsidRPr="00C33B3C" w:rsidRDefault="001A590C" w:rsidP="001A590C">
                  <w:r>
                    <w:t>Факультет компьютерного проектирования</w:t>
                  </w:r>
                  <w:r w:rsidRPr="00C33B3C">
                    <w:t>.</w:t>
                  </w:r>
                </w:p>
                <w:p w14:paraId="0F020984" w14:textId="77777777" w:rsidR="001A590C" w:rsidRPr="00C33B3C" w:rsidRDefault="001A590C" w:rsidP="001A590C">
                  <w:r>
                    <w:t>Специальность: информационные системы и технологии (в бизнес-менеджменте)</w:t>
                  </w:r>
                </w:p>
                <w:p w14:paraId="043D2E27" w14:textId="75465153" w:rsidR="001E6E57" w:rsidRPr="001A590C" w:rsidRDefault="001E6E57" w:rsidP="00CC5FA9">
                  <w:pPr>
                    <w:jc w:val="left"/>
                  </w:pPr>
                </w:p>
              </w:tc>
            </w:tr>
            <w:tr w:rsidR="004A7542" w:rsidRPr="001A590C" w14:paraId="15D6048F" w14:textId="77777777" w:rsidTr="005B776A">
              <w:trPr>
                <w:trHeight w:val="993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27ECC348" w14:textId="77777777" w:rsidR="001A590C" w:rsidRPr="00CC5FA9" w:rsidRDefault="001A590C" w:rsidP="001A590C">
                  <w:pPr>
                    <w:pStyle w:val="Heading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Skills</w:t>
                  </w:r>
                </w:p>
                <w:p w14:paraId="410C5E73" w14:textId="2EE382E8" w:rsidR="001A590C" w:rsidRPr="001A590C" w:rsidRDefault="001A590C" w:rsidP="001A590C">
                  <w:pPr>
                    <w:pStyle w:val="Heading2"/>
                    <w:jc w:val="left"/>
                    <w:rPr>
                      <w:b w:val="0"/>
                      <w:lang w:val="en-US"/>
                    </w:rPr>
                  </w:pPr>
                  <w:r>
                    <w:t>Английский</w:t>
                  </w:r>
                  <w:r>
                    <w:rPr>
                      <w:lang w:val="en-US"/>
                    </w:rPr>
                    <w:t xml:space="preserve">: </w:t>
                  </w:r>
                  <w:r>
                    <w:rPr>
                      <w:b w:val="0"/>
                      <w:lang w:val="en-US"/>
                    </w:rPr>
                    <w:t>B2+ (</w:t>
                  </w:r>
                  <w:r>
                    <w:rPr>
                      <w:b w:val="0"/>
                    </w:rPr>
                    <w:t>сертификат</w:t>
                  </w:r>
                  <w:r w:rsidRPr="001A590C">
                    <w:rPr>
                      <w:b w:val="0"/>
                      <w:lang w:val="en-US"/>
                    </w:rPr>
                    <w:t xml:space="preserve"> </w:t>
                  </w:r>
                  <w:r>
                    <w:rPr>
                      <w:b w:val="0"/>
                    </w:rPr>
                    <w:t>курсов</w:t>
                  </w:r>
                  <w:r w:rsidRPr="001A590C">
                    <w:rPr>
                      <w:b w:val="0"/>
                      <w:lang w:val="en-US"/>
                    </w:rPr>
                    <w:t xml:space="preserve"> </w:t>
                  </w:r>
                  <w:r>
                    <w:rPr>
                      <w:b w:val="0"/>
                      <w:lang w:val="en-US"/>
                    </w:rPr>
                    <w:t>“International House”</w:t>
                  </w:r>
                  <w:r w:rsidRPr="001A590C">
                    <w:rPr>
                      <w:b w:val="0"/>
                      <w:lang w:val="en-US"/>
                    </w:rPr>
                    <w:t>)</w:t>
                  </w:r>
                </w:p>
                <w:p w14:paraId="12902B96" w14:textId="5870AD0A" w:rsidR="001A590C" w:rsidRDefault="001A590C" w:rsidP="001A590C">
                  <w:pPr>
                    <w:jc w:val="left"/>
                    <w:rPr>
                      <w:lang w:val="en-US"/>
                    </w:rPr>
                  </w:pPr>
                  <w:r>
                    <w:rPr>
                      <w:b/>
                    </w:rPr>
                    <w:t>Владение</w:t>
                  </w:r>
                  <w:r w:rsidRPr="001A590C">
                    <w:rPr>
                      <w:b/>
                      <w:lang w:val="en-US"/>
                    </w:rPr>
                    <w:t xml:space="preserve"> </w:t>
                  </w:r>
                  <w:r>
                    <w:rPr>
                      <w:b/>
                    </w:rPr>
                    <w:t>программами</w:t>
                  </w:r>
                  <w:r>
                    <w:rPr>
                      <w:lang w:val="en-US"/>
                    </w:rPr>
                    <w:t xml:space="preserve">: </w:t>
                  </w:r>
                  <w:r w:rsidRPr="001E6E57">
                    <w:rPr>
                      <w:lang w:val="en-US"/>
                    </w:rPr>
                    <w:t>Google documents, Draw.io, MS Visio</w:t>
                  </w:r>
                  <w:r>
                    <w:rPr>
                      <w:lang w:val="en-US"/>
                    </w:rPr>
                    <w:t>, Word, Excel</w:t>
                  </w:r>
                </w:p>
                <w:p w14:paraId="5A634314" w14:textId="3855540E" w:rsidR="001A590C" w:rsidRPr="001A590C" w:rsidRDefault="001A590C" w:rsidP="001A590C">
                  <w:pPr>
                    <w:jc w:val="left"/>
                  </w:pPr>
                  <w:r>
                    <w:rPr>
                      <w:b/>
                    </w:rPr>
                    <w:t xml:space="preserve">Языки </w:t>
                  </w:r>
                  <w:proofErr w:type="gramStart"/>
                  <w:r>
                    <w:rPr>
                      <w:b/>
                    </w:rPr>
                    <w:t>программирования</w:t>
                  </w:r>
                  <w:r w:rsidRPr="001A590C">
                    <w:t xml:space="preserve">:  </w:t>
                  </w:r>
                  <w:r>
                    <w:rPr>
                      <w:lang w:val="en-US"/>
                    </w:rPr>
                    <w:t>C</w:t>
                  </w:r>
                  <w:r w:rsidRPr="001A590C">
                    <w:t>++</w:t>
                  </w:r>
                  <w:proofErr w:type="gramEnd"/>
                  <w:r w:rsidRPr="001A590C">
                    <w:t xml:space="preserve">, </w:t>
                  </w:r>
                  <w:r>
                    <w:rPr>
                      <w:lang w:val="en-US"/>
                    </w:rPr>
                    <w:t>PHP</w:t>
                  </w:r>
                  <w:r w:rsidRPr="001A590C">
                    <w:t>(</w:t>
                  </w:r>
                  <w:r>
                    <w:t xml:space="preserve">работа во фреймворке </w:t>
                  </w:r>
                  <w:r>
                    <w:rPr>
                      <w:lang w:val="en-US"/>
                    </w:rPr>
                    <w:t>Laravel</w:t>
                  </w:r>
                  <w:r w:rsidRPr="001A590C">
                    <w:t xml:space="preserve">), </w:t>
                  </w:r>
                  <w:r>
                    <w:rPr>
                      <w:lang w:val="en-US"/>
                    </w:rPr>
                    <w:t>Java</w:t>
                  </w:r>
                  <w:r w:rsidRPr="001A590C">
                    <w:t>(</w:t>
                  </w:r>
                  <w:r>
                    <w:t>ООП</w:t>
                  </w:r>
                  <w:r w:rsidRPr="001A590C">
                    <w:t>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HTML</w:t>
                  </w:r>
                </w:p>
                <w:p w14:paraId="3C865FC6" w14:textId="76BBB24A" w:rsidR="001A590C" w:rsidRPr="00CC765C" w:rsidRDefault="00CC765C" w:rsidP="001A590C">
                  <w:pPr>
                    <w:jc w:val="left"/>
                  </w:pPr>
                  <w:r w:rsidRPr="00CC765C">
                    <w:rPr>
                      <w:b/>
                    </w:rPr>
                    <w:t xml:space="preserve">Языки разметки и моделирования: </w:t>
                  </w:r>
                  <w:r w:rsidR="001A590C">
                    <w:rPr>
                      <w:lang w:val="en-US"/>
                    </w:rPr>
                    <w:t>HTML</w:t>
                  </w:r>
                  <w:r w:rsidR="001A590C" w:rsidRPr="00CC765C">
                    <w:t xml:space="preserve">, </w:t>
                  </w:r>
                  <w:r w:rsidR="001A590C">
                    <w:rPr>
                      <w:lang w:val="en-US"/>
                    </w:rPr>
                    <w:t>XML</w:t>
                  </w:r>
                  <w:r w:rsidR="001A590C" w:rsidRPr="00CC765C">
                    <w:t xml:space="preserve">, </w:t>
                  </w:r>
                  <w:r>
                    <w:rPr>
                      <w:lang w:val="en-US"/>
                    </w:rPr>
                    <w:t>UML</w:t>
                  </w:r>
                </w:p>
                <w:p w14:paraId="2FFD031A" w14:textId="51703366" w:rsidR="00CC765C" w:rsidRPr="00CC765C" w:rsidRDefault="00CC765C" w:rsidP="001A590C">
                  <w:pPr>
                    <w:jc w:val="left"/>
                    <w:rPr>
                      <w:lang w:val="en-US"/>
                    </w:rPr>
                  </w:pPr>
                  <w:r w:rsidRPr="00CC765C">
                    <w:rPr>
                      <w:b/>
                    </w:rPr>
                    <w:t>Базы</w:t>
                  </w:r>
                  <w:r w:rsidRPr="00CC765C">
                    <w:rPr>
                      <w:b/>
                      <w:lang w:val="en-US"/>
                    </w:rPr>
                    <w:t xml:space="preserve"> </w:t>
                  </w:r>
                  <w:r w:rsidRPr="00CC765C">
                    <w:rPr>
                      <w:b/>
                    </w:rPr>
                    <w:t>данных</w:t>
                  </w:r>
                  <w:r w:rsidRPr="00CC765C">
                    <w:rPr>
                      <w:b/>
                      <w:lang w:val="en-US"/>
                    </w:rPr>
                    <w:t>:</w:t>
                  </w:r>
                  <w:r w:rsidRPr="00CC765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SQL</w:t>
                  </w:r>
                  <w:r w:rsidRPr="00CC765C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MySQL</w:t>
                  </w:r>
                  <w:r>
                    <w:rPr>
                      <w:lang w:val="en-US"/>
                    </w:rPr>
                    <w:t>, MS Access</w:t>
                  </w:r>
                </w:p>
                <w:p w14:paraId="44F879EA" w14:textId="02EA7489" w:rsidR="00CC765C" w:rsidRPr="00CC765C" w:rsidRDefault="00CC765C" w:rsidP="001A590C">
                  <w:pPr>
                    <w:jc w:val="left"/>
                  </w:pPr>
                  <w:r w:rsidRPr="00CC765C">
                    <w:rPr>
                      <w:b/>
                    </w:rPr>
                    <w:t>Системы контроля версий: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Git</w:t>
                  </w:r>
                  <w:r w:rsidRPr="00CC765C">
                    <w:t xml:space="preserve">, </w:t>
                  </w:r>
                  <w:r>
                    <w:rPr>
                      <w:lang w:val="en-US"/>
                    </w:rPr>
                    <w:t>GitHub</w:t>
                  </w:r>
                </w:p>
                <w:p w14:paraId="1745739E" w14:textId="77777777" w:rsidR="001A590C" w:rsidRPr="00CC765C" w:rsidRDefault="001A590C" w:rsidP="001A590C">
                  <w:pPr>
                    <w:jc w:val="left"/>
                  </w:pPr>
                </w:p>
                <w:p w14:paraId="069A970E" w14:textId="77777777" w:rsidR="001A590C" w:rsidRPr="00CC765C" w:rsidRDefault="001A590C" w:rsidP="001A590C"/>
                <w:p w14:paraId="73A1A529" w14:textId="77777777" w:rsidR="001A590C" w:rsidRDefault="001A590C" w:rsidP="001A590C">
                  <w:r>
                    <w:t>Примеры работ</w:t>
                  </w:r>
                  <w:r w:rsidRPr="00C33B3C">
                    <w:t xml:space="preserve">: </w:t>
                  </w:r>
                  <w:hyperlink r:id="rId8" w:history="1">
                    <w:r>
                      <w:rPr>
                        <w:rStyle w:val="Hyperlink"/>
                      </w:rPr>
                      <w:t>https://github.com/kryscinaZabela/fcad</w:t>
                    </w:r>
                  </w:hyperlink>
                </w:p>
                <w:p w14:paraId="6A3F34B5" w14:textId="2D112A90" w:rsidR="001A590C" w:rsidRPr="001A590C" w:rsidRDefault="001A590C" w:rsidP="001A590C"/>
              </w:tc>
            </w:tr>
          </w:tbl>
          <w:p w14:paraId="4E79AA1B" w14:textId="77777777" w:rsidR="004A7542" w:rsidRPr="001A590C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2"/>
            </w:tblGrid>
            <w:tr w:rsidR="004A7542" w:rsidRPr="002673A5" w14:paraId="18FD7918" w14:textId="77777777" w:rsidTr="0054665A">
              <w:trPr>
                <w:trHeight w:hRule="exact" w:val="32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C7FA494" w14:textId="57D93A13" w:rsidR="004A7542" w:rsidRPr="00CC765C" w:rsidRDefault="00CC765C" w:rsidP="00346ED4">
                  <w:pPr>
                    <w:pStyle w:val="Heading1"/>
                  </w:pPr>
                  <w:r>
                    <w:t>Персональные данные</w:t>
                  </w:r>
                </w:p>
                <w:p w14:paraId="2E67C6B2" w14:textId="432728B9" w:rsidR="0048090B" w:rsidRPr="0048090B" w:rsidRDefault="00CC765C" w:rsidP="0048090B">
                  <w:pPr>
                    <w:rPr>
                      <w:lang w:val="en-US"/>
                    </w:rPr>
                  </w:pPr>
                  <w:r>
                    <w:rPr>
                      <w:b/>
                    </w:rPr>
                    <w:t>Дата рождения</w:t>
                  </w:r>
                  <w:r w:rsidR="0048090B">
                    <w:rPr>
                      <w:lang w:val="en-US"/>
                    </w:rPr>
                    <w:t>: 19</w:t>
                  </w:r>
                  <w:r>
                    <w:t>.01.</w:t>
                  </w:r>
                  <w:r w:rsidR="0048090B">
                    <w:rPr>
                      <w:lang w:val="en-US"/>
                    </w:rPr>
                    <w:t>2000</w:t>
                  </w:r>
                </w:p>
                <w:p w14:paraId="5E3E5987" w14:textId="77777777" w:rsidR="0048090B" w:rsidRPr="0048090B" w:rsidRDefault="0048090B" w:rsidP="0048090B">
                  <w:pPr>
                    <w:rPr>
                      <w:lang w:val="en-US"/>
                    </w:rPr>
                  </w:pPr>
                </w:p>
              </w:tc>
            </w:tr>
            <w:tr w:rsidR="004A7542" w:rsidRPr="00A85B6F" w14:paraId="75FD4483" w14:textId="77777777" w:rsidTr="0054665A">
              <w:trPr>
                <w:trHeight w:val="3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6"/>
                    <w:gridCol w:w="1776"/>
                  </w:tblGrid>
                  <w:tr w:rsidR="004A7542" w:rsidRPr="00A85B6F" w14:paraId="48A2762D" w14:textId="77777777" w:rsidTr="00840E82">
                    <w:tc>
                      <w:tcPr>
                        <w:tcW w:w="1776" w:type="dxa"/>
                        <w:tcMar>
                          <w:top w:w="288" w:type="dxa"/>
                          <w:bottom w:w="0" w:type="dxa"/>
                        </w:tcMar>
                      </w:tcPr>
                      <w:p w14:paraId="4F1B5A85" w14:textId="77777777" w:rsidR="004A7542" w:rsidRPr="00A85B6F" w:rsidRDefault="004A7542" w:rsidP="00346ED4">
                        <w:pPr>
                          <w:pStyle w:val="a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D7702DE" wp14:editId="39B5DE08">
                                  <wp:extent cx="329184" cy="329184"/>
                                  <wp:effectExtent l="0" t="0" r="0" b="0"/>
                                  <wp:docPr id="6" name="Группа 322" title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21C8A3E" id="Группа 322" o:spid="_x0000_s1026" alt="Название: Значок электронной почты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m/7JNctiHVaApJvRYxrQbSEZDz2PXlz49arF8M1z3KC2te0kqTfiXC8ImK5nB77&#10;f1z0W/Ueh5RMbBbneMmpXstP26pYP9Gfh2K3V59l6uJ3JFp+TF6/IvE/ewuC328Ybr/d8F98o0G+&#10;G6MUMd9hkK8m4X0vSaB+N41eKDO/S/zpDbo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mCvVvQgwAAIk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6" w:type="dxa"/>
                        <w:tcMar>
                          <w:top w:w="288" w:type="dxa"/>
                          <w:bottom w:w="0" w:type="dxa"/>
                        </w:tcMar>
                      </w:tcPr>
                      <w:p w14:paraId="676C811F" w14:textId="77777777" w:rsidR="004A7542" w:rsidRPr="00A85B6F" w:rsidRDefault="004A7542" w:rsidP="00346ED4">
                        <w:pPr>
                          <w:pStyle w:val="a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113BB84" wp14:editId="3D0D6BEE">
                                  <wp:extent cx="329184" cy="329184"/>
                                  <wp:effectExtent l="0" t="0" r="0" b="0"/>
                                  <wp:docPr id="304" name="Группа 303" title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844F68B" id="Группа 303" o:spid="_x0000_s1026" alt="Название: Значок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i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C&#10;fifuCh0AAAO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36785EAC" w14:textId="77777777" w:rsidTr="00840E82">
                    <w:tc>
                      <w:tcPr>
                        <w:tcW w:w="1776" w:type="dxa"/>
                        <w:tcMar>
                          <w:top w:w="0" w:type="dxa"/>
                          <w:bottom w:w="0" w:type="dxa"/>
                        </w:tcMar>
                      </w:tcPr>
                      <w:p w14:paraId="1B9C761D" w14:textId="77777777" w:rsidR="004A7542" w:rsidRPr="00A85B6F" w:rsidRDefault="00840E82" w:rsidP="00346ED4">
                        <w:r>
                          <w:rPr>
                            <w:lang w:val="en-US"/>
                          </w:rPr>
                          <w:t>kryscinazabela@gmail.com</w:t>
                        </w:r>
                      </w:p>
                    </w:tc>
                    <w:tc>
                      <w:tcPr>
                        <w:tcW w:w="1776" w:type="dxa"/>
                        <w:tcMar>
                          <w:top w:w="0" w:type="dxa"/>
                          <w:bottom w:w="0" w:type="dxa"/>
                        </w:tcMar>
                      </w:tcPr>
                      <w:p w14:paraId="5C6C013D" w14:textId="77777777" w:rsidR="004A7542" w:rsidRPr="00A85B6F" w:rsidRDefault="00840E82" w:rsidP="00346ED4">
                        <w:r>
                          <w:rPr>
                            <w:lang w:val="en-US"/>
                          </w:rPr>
                          <w:t>+375291796343</w:t>
                        </w:r>
                      </w:p>
                    </w:tc>
                  </w:tr>
                </w:tbl>
                <w:p w14:paraId="42D4BA56" w14:textId="77777777" w:rsidR="004A7542" w:rsidRPr="00A85B6F" w:rsidRDefault="004A7542" w:rsidP="00346ED4"/>
              </w:tc>
            </w:tr>
            <w:tr w:rsidR="004A7542" w:rsidRPr="0048090B" w14:paraId="0B6329E2" w14:textId="77777777" w:rsidTr="005B776A">
              <w:trPr>
                <w:trHeight w:val="463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03A5C8A" w14:textId="36C14768" w:rsidR="004A7542" w:rsidRPr="00CC765C" w:rsidRDefault="00CC765C" w:rsidP="004A7542">
                  <w:pPr>
                    <w:pStyle w:val="Heading1"/>
                  </w:pPr>
                  <w:r>
                    <w:t>Увлечения</w:t>
                  </w:r>
                </w:p>
                <w:p w14:paraId="506F0AE4" w14:textId="77777777" w:rsidR="0048090B" w:rsidRDefault="00CC765C" w:rsidP="0048090B">
                  <w:r>
                    <w:t>Интеллектуальные игры</w:t>
                  </w:r>
                </w:p>
                <w:p w14:paraId="0FECD2E4" w14:textId="60B2E767" w:rsidR="00CC765C" w:rsidRPr="00CC765C" w:rsidRDefault="00CC765C" w:rsidP="0048090B">
                  <w:pPr>
                    <w:rPr>
                      <w:lang w:val="be-BY"/>
                    </w:rPr>
                  </w:pPr>
                  <w:r>
                    <w:rPr>
                      <w:lang w:val="be-BY"/>
                    </w:rPr>
                    <w:t>Беларуская мова, гісторыя і культура</w:t>
                  </w:r>
                  <w:bookmarkStart w:id="0" w:name="_GoBack"/>
                  <w:bookmarkEnd w:id="0"/>
                </w:p>
              </w:tc>
            </w:tr>
          </w:tbl>
          <w:p w14:paraId="764A674A" w14:textId="77777777" w:rsidR="004A7542" w:rsidRPr="00CC765C" w:rsidRDefault="004A7542" w:rsidP="00346ED4"/>
        </w:tc>
      </w:tr>
    </w:tbl>
    <w:p w14:paraId="2C268988" w14:textId="7CC2C14F" w:rsidR="00EC26A6" w:rsidRPr="00CC765C" w:rsidRDefault="00EC26A6" w:rsidP="00EC26A6">
      <w:pPr>
        <w:pStyle w:val="NoSpacing"/>
        <w:rPr>
          <w:lang w:val="be-BY"/>
        </w:rPr>
      </w:pPr>
    </w:p>
    <w:sectPr w:rsidR="00EC26A6" w:rsidRPr="00CC765C" w:rsidSect="00CB6109">
      <w:footerReference w:type="default" r:id="rId9"/>
      <w:headerReference w:type="first" r:id="rId10"/>
      <w:pgSz w:w="11906" w:h="16838" w:code="9"/>
      <w:pgMar w:top="624" w:right="794" w:bottom="62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5986" w14:textId="77777777" w:rsidR="005E266F" w:rsidRDefault="005E266F" w:rsidP="004A7542">
      <w:pPr>
        <w:spacing w:after="0" w:line="240" w:lineRule="auto"/>
      </w:pPr>
      <w:r>
        <w:separator/>
      </w:r>
    </w:p>
  </w:endnote>
  <w:endnote w:type="continuationSeparator" w:id="0">
    <w:p w14:paraId="1F31B68C" w14:textId="77777777" w:rsidR="005E266F" w:rsidRDefault="005E266F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295E6" w14:textId="77777777" w:rsidR="00853CE2" w:rsidRDefault="002D075C" w:rsidP="00853CE2">
        <w:pPr>
          <w:pStyle w:val="Footer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4665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6F388" w14:textId="77777777" w:rsidR="005E266F" w:rsidRDefault="005E266F" w:rsidP="004A7542">
      <w:pPr>
        <w:spacing w:after="0" w:line="240" w:lineRule="auto"/>
      </w:pPr>
      <w:r>
        <w:separator/>
      </w:r>
    </w:p>
  </w:footnote>
  <w:footnote w:type="continuationSeparator" w:id="0">
    <w:p w14:paraId="09D5945C" w14:textId="77777777" w:rsidR="005E266F" w:rsidRDefault="005E266F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Введите свое имя:"/>
      <w:tag w:val="Введите свое имя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1075D999" w14:textId="5043F334" w:rsidR="00BD5EFB" w:rsidRDefault="002673A5">
        <w:pPr>
          <w:pStyle w:val="Header"/>
        </w:pPr>
        <w:r>
          <w:t>Кристина Забелло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A9"/>
    <w:rsid w:val="001A590C"/>
    <w:rsid w:val="001C292B"/>
    <w:rsid w:val="001E6E57"/>
    <w:rsid w:val="00223656"/>
    <w:rsid w:val="002673A5"/>
    <w:rsid w:val="002876BB"/>
    <w:rsid w:val="00293B83"/>
    <w:rsid w:val="002D075C"/>
    <w:rsid w:val="003E30F6"/>
    <w:rsid w:val="004045E2"/>
    <w:rsid w:val="00454034"/>
    <w:rsid w:val="0048090B"/>
    <w:rsid w:val="004A7542"/>
    <w:rsid w:val="0054665A"/>
    <w:rsid w:val="005B776A"/>
    <w:rsid w:val="005E266F"/>
    <w:rsid w:val="006A3CE7"/>
    <w:rsid w:val="006F77C5"/>
    <w:rsid w:val="00840E82"/>
    <w:rsid w:val="00851C41"/>
    <w:rsid w:val="00857F01"/>
    <w:rsid w:val="008D275D"/>
    <w:rsid w:val="009E6224"/>
    <w:rsid w:val="00A62E32"/>
    <w:rsid w:val="00B90950"/>
    <w:rsid w:val="00BE5F21"/>
    <w:rsid w:val="00C33B3C"/>
    <w:rsid w:val="00C843B6"/>
    <w:rsid w:val="00CB6109"/>
    <w:rsid w:val="00CC5FA9"/>
    <w:rsid w:val="00CC765C"/>
    <w:rsid w:val="00E10171"/>
    <w:rsid w:val="00E8547D"/>
    <w:rsid w:val="00EC26A6"/>
    <w:rsid w:val="00EC7733"/>
    <w:rsid w:val="00ED1C71"/>
    <w:rsid w:val="00FE4C4E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55B"/>
  <w15:chartTrackingRefBased/>
  <w15:docId w15:val="{47302C56-D9CB-405F-988D-C8F59F36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a">
    <w:name w:val="Графический объект"/>
    <w:basedOn w:val="Normal"/>
    <w:next w:val="Normal"/>
    <w:link w:val="a0"/>
    <w:uiPriority w:val="10"/>
    <w:qFormat/>
    <w:rsid w:val="004A7542"/>
  </w:style>
  <w:style w:type="character" w:customStyle="1" w:styleId="a0">
    <w:name w:val="Графический объект (знак)"/>
    <w:basedOn w:val="DefaultParagraphFont"/>
    <w:link w:val="a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840E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yscinaZabela/fc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0;&#1082;&#1082;&#1091;&#1088;&#1072;&#1090;&#1085;&#1086;&#1077;%20&#1088;&#1077;&#1079;&#1102;&#1084;&#1077;%20&#1086;&#1090;%20MOO.dotx" TargetMode="External"/></Relationship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Kristsina Zabela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2019-10-15T13:48:00Z</dcterms:created>
  <dcterms:modified xsi:type="dcterms:W3CDTF">2019-10-15T13:48:00Z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